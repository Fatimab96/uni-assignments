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255" w:rsidRDefault="00FF7255">
      <w:bookmarkStart w:id="0" w:name="_GoBack"/>
      <w:bookmarkEnd w:id="0"/>
    </w:p>
    <w:p w:rsidR="00FF7255" w:rsidRDefault="00FF7255"/>
    <w:p w:rsidR="00FF7255" w:rsidRDefault="00CA0716">
      <w:r>
        <w:t xml:space="preserve">                                    </w:t>
      </w:r>
      <w:r>
        <w:rPr>
          <w:b/>
          <w:bCs/>
        </w:rPr>
        <w:t xml:space="preserve">UNIT 4.9 INFORMATION SYTEMS THEORY AND PRACTICE </w:t>
      </w:r>
    </w:p>
    <w:p w:rsidR="00FF7255" w:rsidRDefault="00CA0716">
      <w:r>
        <w:t>Q1: Scenario</w:t>
      </w:r>
    </w:p>
    <w:p w:rsidR="00FF7255" w:rsidRDefault="00CA0716">
      <w:r>
        <w:t>Understanding the information system</w:t>
      </w:r>
    </w:p>
    <w:p w:rsidR="00FF7255" w:rsidRDefault="00CA0716">
      <w:pPr>
        <w:autoSpaceDE w:val="0"/>
        <w:spacing w:after="0" w:line="240" w:lineRule="auto"/>
        <w:jc w:val="both"/>
        <w:rPr>
          <w:rFonts w:cs="JansonText-Bold"/>
          <w:b/>
          <w:bCs/>
          <w:sz w:val="24"/>
          <w:szCs w:val="24"/>
        </w:rPr>
      </w:pPr>
      <w:r>
        <w:rPr>
          <w:rFonts w:cs="JansonText-Bold"/>
          <w:b/>
          <w:bCs/>
          <w:sz w:val="24"/>
          <w:szCs w:val="24"/>
        </w:rPr>
        <w:t>The Library as an Information System</w:t>
      </w:r>
    </w:p>
    <w:p w:rsidR="00FF7255" w:rsidRDefault="00CA0716">
      <w:pPr>
        <w:autoSpaceDE w:val="0"/>
        <w:spacing w:after="0" w:line="240" w:lineRule="auto"/>
        <w:jc w:val="both"/>
        <w:rPr>
          <w:rFonts w:cs="JansonText-Roman"/>
          <w:sz w:val="24"/>
          <w:szCs w:val="24"/>
        </w:rPr>
      </w:pPr>
      <w:r>
        <w:rPr>
          <w:rFonts w:cs="JansonText-Roman"/>
          <w:sz w:val="24"/>
          <w:szCs w:val="24"/>
        </w:rPr>
        <w:t xml:space="preserve">A library </w:t>
      </w:r>
      <w:r>
        <w:rPr>
          <w:rFonts w:cs="JansonText-Roman"/>
          <w:sz w:val="24"/>
          <w:szCs w:val="24"/>
        </w:rPr>
        <w:t>makes an excellent information systems model. It serves as a very large information storage facility with text, audio, and video data archives. Look up the definitions for each term listed below and briefly explain a library’s equivalents.</w:t>
      </w:r>
    </w:p>
    <w:p w:rsidR="00FF7255" w:rsidRDefault="00FF7255"/>
    <w:p w:rsidR="00FF7255" w:rsidRDefault="00CA0716">
      <w:r>
        <w:t>Input: book nam</w:t>
      </w:r>
      <w:r>
        <w:t xml:space="preserve">e, book id, another name, input which </w:t>
      </w:r>
    </w:p>
    <w:p w:rsidR="00FF7255" w:rsidRDefault="00CA0716">
      <w:r>
        <w:t>Processing: any website librarian search</w:t>
      </w:r>
    </w:p>
    <w:p w:rsidR="00FF7255" w:rsidRDefault="00CA0716">
      <w:r>
        <w:t xml:space="preserve">Output: approved </w:t>
      </w:r>
    </w:p>
    <w:p w:rsidR="00FF7255" w:rsidRDefault="00CA0716">
      <w:r>
        <w:t>Storage: the</w:t>
      </w:r>
    </w:p>
    <w:sectPr w:rsidR="00FF7255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716" w:rsidRDefault="00CA0716">
      <w:pPr>
        <w:spacing w:after="0" w:line="240" w:lineRule="auto"/>
      </w:pPr>
      <w:r>
        <w:separator/>
      </w:r>
    </w:p>
  </w:endnote>
  <w:endnote w:type="continuationSeparator" w:id="0">
    <w:p w:rsidR="00CA0716" w:rsidRDefault="00CA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Text-Bold">
    <w:charset w:val="00"/>
    <w:family w:val="swiss"/>
    <w:pitch w:val="default"/>
  </w:font>
  <w:font w:name="JansonText-Roma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716" w:rsidRDefault="00CA07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A0716" w:rsidRDefault="00CA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CE3" w:rsidRDefault="00CA0716">
    <w:pPr>
      <w:pStyle w:val="Header"/>
    </w:pPr>
    <w:r>
      <w:t>UNIT 4.9                                                                                                                                 FATIMA EJAZ BARRI</w:t>
    </w:r>
  </w:p>
  <w:p w:rsidR="00C53CE3" w:rsidRDefault="00CA0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F7255"/>
    <w:rsid w:val="006631E6"/>
    <w:rsid w:val="00CA0716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4F7D1-0B2A-4458-B9F5-3F6608AD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</dc:creator>
  <dc:description/>
  <cp:lastModifiedBy>User</cp:lastModifiedBy>
  <cp:revision>2</cp:revision>
  <dcterms:created xsi:type="dcterms:W3CDTF">2020-03-29T01:33:00Z</dcterms:created>
  <dcterms:modified xsi:type="dcterms:W3CDTF">2020-03-29T01:33:00Z</dcterms:modified>
</cp:coreProperties>
</file>